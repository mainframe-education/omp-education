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F7" w:rsidRDefault="00CE51F7" w:rsidP="00B2198A">
      <w:pPr>
        <w:pStyle w:val="Title"/>
      </w:pPr>
      <w:r>
        <w:t xml:space="preserve">Mainframe open </w:t>
      </w:r>
    </w:p>
    <w:p w:rsidR="00B2198A" w:rsidRPr="00B2198A" w:rsidRDefault="00CE51F7" w:rsidP="00B2198A">
      <w:pPr>
        <w:pStyle w:val="Title"/>
      </w:pPr>
      <w:r>
        <w:t xml:space="preserve">Education </w:t>
      </w:r>
      <w:r w:rsidR="00B2198A" w:rsidRPr="00B2198A">
        <w:t>Minutes</w:t>
      </w:r>
    </w:p>
    <w:p w:rsidR="00B2198A" w:rsidRPr="002B4FF4" w:rsidRDefault="00B2198A" w:rsidP="00B2198A">
      <w:pPr>
        <w:contextualSpacing/>
        <w:rPr>
          <w:color w:val="auto"/>
          <w:sz w:val="24"/>
          <w:szCs w:val="24"/>
        </w:rPr>
      </w:pPr>
      <w:r w:rsidRPr="002B4FF4">
        <w:rPr>
          <w:b/>
          <w:color w:val="auto"/>
          <w:sz w:val="24"/>
          <w:szCs w:val="24"/>
        </w:rPr>
        <w:t>Date</w:t>
      </w:r>
      <w:r w:rsidRPr="002B4FF4">
        <w:rPr>
          <w:color w:val="auto"/>
          <w:sz w:val="24"/>
          <w:szCs w:val="24"/>
        </w:rPr>
        <w:t xml:space="preserve">: </w:t>
      </w:r>
      <w:r w:rsidR="00CE51F7" w:rsidRPr="002B4FF4">
        <w:rPr>
          <w:color w:val="auto"/>
          <w:sz w:val="24"/>
          <w:szCs w:val="24"/>
        </w:rPr>
        <w:t>Thursday, March 18</w:t>
      </w:r>
      <w:r w:rsidR="00CE51F7" w:rsidRPr="002B4FF4">
        <w:rPr>
          <w:color w:val="auto"/>
          <w:sz w:val="24"/>
          <w:szCs w:val="24"/>
          <w:vertAlign w:val="superscript"/>
        </w:rPr>
        <w:t>th</w:t>
      </w:r>
      <w:r w:rsidR="00CE51F7" w:rsidRPr="002B4FF4">
        <w:rPr>
          <w:color w:val="auto"/>
          <w:sz w:val="24"/>
          <w:szCs w:val="24"/>
        </w:rPr>
        <w:t>, 2021</w:t>
      </w:r>
    </w:p>
    <w:p w:rsidR="00B2198A" w:rsidRPr="002B4FF4" w:rsidRDefault="00B2198A" w:rsidP="00B2198A">
      <w:pPr>
        <w:spacing w:before="360"/>
        <w:contextualSpacing/>
        <w:rPr>
          <w:color w:val="auto"/>
          <w:sz w:val="24"/>
          <w:szCs w:val="24"/>
        </w:rPr>
      </w:pPr>
      <w:r w:rsidRPr="002B4FF4">
        <w:rPr>
          <w:b/>
          <w:color w:val="auto"/>
          <w:sz w:val="24"/>
          <w:szCs w:val="24"/>
        </w:rPr>
        <w:t>Time</w:t>
      </w:r>
      <w:r w:rsidRPr="002B4FF4">
        <w:rPr>
          <w:color w:val="auto"/>
          <w:sz w:val="24"/>
          <w:szCs w:val="24"/>
        </w:rPr>
        <w:t xml:space="preserve">: </w:t>
      </w:r>
      <w:r w:rsidR="00CE51F7" w:rsidRPr="002B4FF4">
        <w:rPr>
          <w:color w:val="auto"/>
          <w:sz w:val="24"/>
          <w:szCs w:val="24"/>
        </w:rPr>
        <w:t>12:00 PM – 1:00 PM ET</w:t>
      </w:r>
    </w:p>
    <w:p w:rsidR="00B2198A" w:rsidRPr="002B4FF4" w:rsidRDefault="00B2198A" w:rsidP="00B2198A">
      <w:pPr>
        <w:spacing w:before="360"/>
        <w:contextualSpacing/>
        <w:rPr>
          <w:color w:val="auto"/>
          <w:sz w:val="24"/>
          <w:szCs w:val="24"/>
        </w:rPr>
      </w:pPr>
      <w:r w:rsidRPr="002B4FF4">
        <w:rPr>
          <w:b/>
          <w:color w:val="auto"/>
          <w:sz w:val="24"/>
          <w:szCs w:val="24"/>
        </w:rPr>
        <w:t>Facilitator</w:t>
      </w:r>
      <w:r w:rsidRPr="002B4FF4">
        <w:rPr>
          <w:color w:val="auto"/>
          <w:sz w:val="24"/>
          <w:szCs w:val="24"/>
        </w:rPr>
        <w:t xml:space="preserve">: </w:t>
      </w:r>
      <w:r w:rsidR="00CE51F7" w:rsidRPr="002B4FF4">
        <w:rPr>
          <w:color w:val="auto"/>
          <w:sz w:val="24"/>
          <w:szCs w:val="24"/>
        </w:rPr>
        <w:t>Mainframe Open Education Core Team</w:t>
      </w:r>
    </w:p>
    <w:p w:rsidR="00CE51F7" w:rsidRDefault="005F3C7F" w:rsidP="00B2198A">
      <w:pPr>
        <w:spacing w:before="360"/>
        <w:contextualSpacing/>
        <w:rPr>
          <w:color w:val="auto"/>
          <w:sz w:val="24"/>
          <w:szCs w:val="24"/>
        </w:rPr>
      </w:pPr>
      <w:r w:rsidRPr="002B4FF4">
        <w:rPr>
          <w:b/>
          <w:color w:val="auto"/>
          <w:sz w:val="24"/>
          <w:szCs w:val="24"/>
        </w:rPr>
        <w:t>Attendees:</w:t>
      </w:r>
      <w:r w:rsidRPr="002B4FF4">
        <w:rPr>
          <w:color w:val="auto"/>
          <w:sz w:val="24"/>
          <w:szCs w:val="24"/>
        </w:rPr>
        <w:t xml:space="preserve">  Mainframe Open Education Core Team, Scott McFall, Leon Kruger, Hartanto WIDJAYA (Mentorship program), Diane Norris</w:t>
      </w:r>
    </w:p>
    <w:p w:rsidR="002B4FF4" w:rsidRPr="002B4FF4" w:rsidRDefault="002B4FF4" w:rsidP="00B2198A">
      <w:pPr>
        <w:spacing w:before="360"/>
        <w:contextualSpacing/>
        <w:rPr>
          <w:color w:val="auto"/>
          <w:sz w:val="24"/>
          <w:szCs w:val="24"/>
        </w:rPr>
      </w:pPr>
    </w:p>
    <w:p w:rsidR="00AC79D2" w:rsidRPr="002B4FF4" w:rsidRDefault="002B4FF4" w:rsidP="00B2198A">
      <w:pPr>
        <w:spacing w:before="360"/>
        <w:contextualSpacing/>
        <w:rPr>
          <w:b/>
          <w:color w:val="auto"/>
          <w:sz w:val="24"/>
          <w:szCs w:val="24"/>
        </w:rPr>
      </w:pPr>
      <w:r>
        <w:rPr>
          <w:b/>
          <w:color w:val="auto"/>
          <w:sz w:val="24"/>
          <w:szCs w:val="24"/>
        </w:rPr>
        <w:t>SUMMARY</w:t>
      </w:r>
      <w:r w:rsidR="00AC79D2" w:rsidRPr="002B4FF4">
        <w:rPr>
          <w:b/>
          <w:color w:val="auto"/>
          <w:sz w:val="24"/>
          <w:szCs w:val="24"/>
        </w:rPr>
        <w:t>:</w:t>
      </w:r>
    </w:p>
    <w:p w:rsidR="00AC79D2" w:rsidRPr="002B4FF4" w:rsidRDefault="005F3C7F" w:rsidP="00AC79D2">
      <w:pPr>
        <w:pStyle w:val="ListParagraph"/>
        <w:numPr>
          <w:ilvl w:val="0"/>
          <w:numId w:val="4"/>
        </w:numPr>
        <w:spacing w:before="360"/>
        <w:rPr>
          <w:color w:val="auto"/>
          <w:sz w:val="24"/>
          <w:szCs w:val="24"/>
        </w:rPr>
      </w:pPr>
      <w:r w:rsidRPr="002B4FF4">
        <w:rPr>
          <w:color w:val="auto"/>
          <w:sz w:val="24"/>
          <w:szCs w:val="24"/>
        </w:rPr>
        <w:t xml:space="preserve">Opened with an introduction of the Mainframe Open Education, see recording here. </w:t>
      </w:r>
    </w:p>
    <w:p w:rsidR="005F3C7F" w:rsidRPr="002B4FF4" w:rsidRDefault="005F3C7F" w:rsidP="00AC79D2">
      <w:pPr>
        <w:pStyle w:val="ListParagraph"/>
        <w:numPr>
          <w:ilvl w:val="0"/>
          <w:numId w:val="4"/>
        </w:numPr>
        <w:spacing w:before="360"/>
        <w:rPr>
          <w:color w:val="auto"/>
          <w:sz w:val="24"/>
          <w:szCs w:val="24"/>
        </w:rPr>
      </w:pPr>
      <w:r w:rsidRPr="002B4FF4">
        <w:rPr>
          <w:color w:val="auto"/>
          <w:sz w:val="24"/>
          <w:szCs w:val="24"/>
        </w:rPr>
        <w:t>Need to finalize / end Mainframe Open Education Survey by March 31</w:t>
      </w:r>
      <w:r w:rsidRPr="002B4FF4">
        <w:rPr>
          <w:color w:val="auto"/>
          <w:sz w:val="24"/>
          <w:szCs w:val="24"/>
          <w:vertAlign w:val="superscript"/>
        </w:rPr>
        <w:t>st</w:t>
      </w:r>
      <w:r w:rsidRPr="002B4FF4">
        <w:rPr>
          <w:color w:val="auto"/>
          <w:sz w:val="24"/>
          <w:szCs w:val="24"/>
        </w:rPr>
        <w:t xml:space="preserve">, 2021. </w:t>
      </w:r>
    </w:p>
    <w:p w:rsidR="005F3C7F" w:rsidRPr="002B4FF4" w:rsidRDefault="005F3C7F" w:rsidP="00AC79D2">
      <w:pPr>
        <w:pStyle w:val="ListParagraph"/>
        <w:numPr>
          <w:ilvl w:val="0"/>
          <w:numId w:val="4"/>
        </w:numPr>
        <w:spacing w:before="360"/>
        <w:rPr>
          <w:color w:val="auto"/>
          <w:sz w:val="24"/>
          <w:szCs w:val="24"/>
        </w:rPr>
      </w:pPr>
      <w:r w:rsidRPr="002B4FF4">
        <w:rPr>
          <w:color w:val="auto"/>
          <w:sz w:val="24"/>
          <w:szCs w:val="24"/>
        </w:rPr>
        <w:t xml:space="preserve">Viviane – </w:t>
      </w:r>
    </w:p>
    <w:p w:rsidR="005F3C7F" w:rsidRPr="002B4FF4" w:rsidRDefault="005F3C7F" w:rsidP="005F3C7F">
      <w:pPr>
        <w:pStyle w:val="ListParagraph"/>
        <w:numPr>
          <w:ilvl w:val="1"/>
          <w:numId w:val="4"/>
        </w:numPr>
        <w:spacing w:before="360"/>
        <w:rPr>
          <w:color w:val="auto"/>
          <w:sz w:val="24"/>
          <w:szCs w:val="24"/>
        </w:rPr>
      </w:pPr>
      <w:r w:rsidRPr="002B4FF4">
        <w:rPr>
          <w:color w:val="auto"/>
          <w:sz w:val="24"/>
          <w:szCs w:val="24"/>
        </w:rPr>
        <w:t xml:space="preserve">It would be good to get members of the mentorship program to participate as we need the new generation to help us understand how they would like to learn and what is missing, etc. </w:t>
      </w:r>
    </w:p>
    <w:p w:rsidR="005F3C7F" w:rsidRPr="002B4FF4" w:rsidRDefault="005F3C7F" w:rsidP="005F3C7F">
      <w:pPr>
        <w:pStyle w:val="ListParagraph"/>
        <w:numPr>
          <w:ilvl w:val="0"/>
          <w:numId w:val="4"/>
        </w:numPr>
        <w:spacing w:before="360"/>
        <w:rPr>
          <w:color w:val="auto"/>
          <w:sz w:val="24"/>
          <w:szCs w:val="24"/>
        </w:rPr>
      </w:pPr>
      <w:r w:rsidRPr="002B4FF4">
        <w:rPr>
          <w:color w:val="auto"/>
          <w:sz w:val="24"/>
          <w:szCs w:val="24"/>
        </w:rPr>
        <w:t xml:space="preserve">Deb Carbo – </w:t>
      </w:r>
    </w:p>
    <w:p w:rsidR="005F3C7F" w:rsidRPr="002B4FF4" w:rsidRDefault="005F3C7F" w:rsidP="005F3C7F">
      <w:pPr>
        <w:pStyle w:val="ListParagraph"/>
        <w:numPr>
          <w:ilvl w:val="1"/>
          <w:numId w:val="4"/>
        </w:numPr>
        <w:spacing w:before="360"/>
        <w:rPr>
          <w:color w:val="auto"/>
          <w:sz w:val="24"/>
          <w:szCs w:val="24"/>
        </w:rPr>
      </w:pPr>
      <w:r w:rsidRPr="002B4FF4">
        <w:rPr>
          <w:color w:val="auto"/>
          <w:sz w:val="24"/>
          <w:szCs w:val="24"/>
        </w:rPr>
        <w:t>We need to begin to collect assets and a campaign to solicit donors</w:t>
      </w:r>
    </w:p>
    <w:p w:rsidR="005F3C7F" w:rsidRPr="002B4FF4" w:rsidRDefault="005F3C7F" w:rsidP="005F3C7F">
      <w:pPr>
        <w:pStyle w:val="ListParagraph"/>
        <w:numPr>
          <w:ilvl w:val="1"/>
          <w:numId w:val="4"/>
        </w:numPr>
        <w:spacing w:before="360"/>
        <w:rPr>
          <w:color w:val="auto"/>
          <w:sz w:val="24"/>
          <w:szCs w:val="24"/>
        </w:rPr>
      </w:pPr>
      <w:r w:rsidRPr="002B4FF4">
        <w:rPr>
          <w:color w:val="auto"/>
          <w:sz w:val="24"/>
          <w:szCs w:val="24"/>
        </w:rPr>
        <w:t xml:space="preserve">We need to have the difficult conversations – need to open up. Should we or not? </w:t>
      </w:r>
    </w:p>
    <w:p w:rsidR="005F3C7F" w:rsidRPr="002B4FF4" w:rsidRDefault="005F3C7F" w:rsidP="005F3C7F">
      <w:pPr>
        <w:pStyle w:val="ListParagraph"/>
        <w:numPr>
          <w:ilvl w:val="0"/>
          <w:numId w:val="4"/>
        </w:numPr>
        <w:spacing w:before="360"/>
        <w:rPr>
          <w:color w:val="auto"/>
          <w:sz w:val="24"/>
          <w:szCs w:val="24"/>
        </w:rPr>
      </w:pPr>
      <w:r w:rsidRPr="002B4FF4">
        <w:rPr>
          <w:color w:val="auto"/>
          <w:sz w:val="24"/>
          <w:szCs w:val="24"/>
        </w:rPr>
        <w:t>Scott McFall</w:t>
      </w:r>
    </w:p>
    <w:p w:rsidR="005F3C7F" w:rsidRPr="002B4FF4" w:rsidRDefault="005F3C7F" w:rsidP="005F3C7F">
      <w:pPr>
        <w:pStyle w:val="ListParagraph"/>
        <w:numPr>
          <w:ilvl w:val="1"/>
          <w:numId w:val="4"/>
        </w:numPr>
        <w:spacing w:before="360"/>
        <w:rPr>
          <w:color w:val="auto"/>
          <w:sz w:val="24"/>
          <w:szCs w:val="24"/>
        </w:rPr>
      </w:pPr>
      <w:r w:rsidRPr="002B4FF4">
        <w:rPr>
          <w:color w:val="auto"/>
          <w:sz w:val="24"/>
          <w:szCs w:val="24"/>
        </w:rPr>
        <w:t xml:space="preserve">His company does Instructor Led Training but might have videos that they can donate. Will look to see what they have. They would need to wave and get permissions. Perhaps even ask </w:t>
      </w:r>
      <w:proofErr w:type="spellStart"/>
      <w:r w:rsidRPr="002B4FF4">
        <w:rPr>
          <w:color w:val="auto"/>
          <w:sz w:val="24"/>
          <w:szCs w:val="24"/>
        </w:rPr>
        <w:t>Interskill</w:t>
      </w:r>
      <w:proofErr w:type="spellEnd"/>
      <w:r w:rsidRPr="002B4FF4">
        <w:rPr>
          <w:color w:val="auto"/>
          <w:sz w:val="24"/>
          <w:szCs w:val="24"/>
        </w:rPr>
        <w:t xml:space="preserve"> to help contribute as well. </w:t>
      </w:r>
    </w:p>
    <w:p w:rsidR="005F3C7F" w:rsidRPr="002B4FF4" w:rsidRDefault="005F3C7F" w:rsidP="005F3C7F">
      <w:pPr>
        <w:pStyle w:val="ListParagraph"/>
        <w:numPr>
          <w:ilvl w:val="1"/>
          <w:numId w:val="4"/>
        </w:numPr>
        <w:spacing w:before="360"/>
        <w:rPr>
          <w:color w:val="auto"/>
          <w:sz w:val="24"/>
          <w:szCs w:val="24"/>
        </w:rPr>
      </w:pPr>
      <w:r w:rsidRPr="002B4FF4">
        <w:rPr>
          <w:color w:val="auto"/>
          <w:sz w:val="24"/>
          <w:szCs w:val="24"/>
        </w:rPr>
        <w:t xml:space="preserve">Speak with Mark Smith – He is education consultant. Perhaps link to some of his SHARE content. </w:t>
      </w:r>
    </w:p>
    <w:p w:rsidR="002B4FF4" w:rsidRPr="002B4FF4" w:rsidRDefault="005F3C7F" w:rsidP="002B4FF4">
      <w:pPr>
        <w:pStyle w:val="ListParagraph"/>
        <w:numPr>
          <w:ilvl w:val="0"/>
          <w:numId w:val="4"/>
        </w:numPr>
        <w:spacing w:before="360"/>
        <w:rPr>
          <w:color w:val="auto"/>
          <w:sz w:val="24"/>
          <w:szCs w:val="24"/>
        </w:rPr>
      </w:pPr>
      <w:r w:rsidRPr="002B4FF4">
        <w:rPr>
          <w:color w:val="auto"/>
          <w:sz w:val="24"/>
          <w:szCs w:val="24"/>
        </w:rPr>
        <w:t xml:space="preserve">This is more about getting “foundational” content. We don’t want to recreate. </w:t>
      </w:r>
    </w:p>
    <w:p w:rsidR="002B4FF4" w:rsidRPr="002B4FF4" w:rsidRDefault="002B4FF4" w:rsidP="002B4FF4">
      <w:pPr>
        <w:spacing w:before="360"/>
        <w:ind w:left="360"/>
        <w:rPr>
          <w:b/>
          <w:color w:val="auto"/>
          <w:sz w:val="24"/>
          <w:szCs w:val="24"/>
        </w:rPr>
      </w:pPr>
      <w:r w:rsidRPr="002B4FF4">
        <w:rPr>
          <w:b/>
          <w:color w:val="auto"/>
          <w:sz w:val="24"/>
          <w:szCs w:val="24"/>
        </w:rPr>
        <w:t>RISK</w:t>
      </w:r>
      <w:r>
        <w:rPr>
          <w:b/>
          <w:color w:val="auto"/>
          <w:sz w:val="24"/>
          <w:szCs w:val="24"/>
        </w:rPr>
        <w:t>/ CHALLENGE</w:t>
      </w:r>
      <w:r w:rsidRPr="002B4FF4">
        <w:rPr>
          <w:b/>
          <w:color w:val="auto"/>
          <w:sz w:val="24"/>
          <w:szCs w:val="24"/>
        </w:rPr>
        <w:t xml:space="preserve">:  </w:t>
      </w:r>
    </w:p>
    <w:p w:rsidR="00AC79D2" w:rsidRPr="002B4FF4" w:rsidRDefault="002B4FF4" w:rsidP="00B2198A">
      <w:pPr>
        <w:pStyle w:val="ListParagraph"/>
        <w:numPr>
          <w:ilvl w:val="0"/>
          <w:numId w:val="5"/>
        </w:numPr>
        <w:spacing w:before="360"/>
        <w:rPr>
          <w:color w:val="auto"/>
          <w:sz w:val="24"/>
          <w:szCs w:val="24"/>
        </w:rPr>
      </w:pPr>
      <w:r w:rsidRPr="002B4FF4">
        <w:rPr>
          <w:color w:val="auto"/>
          <w:sz w:val="24"/>
          <w:szCs w:val="24"/>
        </w:rPr>
        <w:t xml:space="preserve">How do </w:t>
      </w:r>
      <w:proofErr w:type="spellStart"/>
      <w:r w:rsidRPr="002B4FF4">
        <w:rPr>
          <w:color w:val="auto"/>
          <w:sz w:val="24"/>
          <w:szCs w:val="24"/>
        </w:rPr>
        <w:t>we</w:t>
      </w:r>
      <w:proofErr w:type="spellEnd"/>
      <w:r w:rsidRPr="002B4FF4">
        <w:rPr>
          <w:color w:val="auto"/>
          <w:sz w:val="24"/>
          <w:szCs w:val="24"/>
        </w:rPr>
        <w:t xml:space="preserve"> plan to govern this? Keep content updated, standards and consistent</w:t>
      </w:r>
      <w:r>
        <w:rPr>
          <w:color w:val="auto"/>
          <w:sz w:val="24"/>
          <w:szCs w:val="24"/>
        </w:rPr>
        <w:t xml:space="preserve"> – Need to develop and enforce sub committees to help with this for each area. </w:t>
      </w:r>
    </w:p>
    <w:p w:rsidR="00400A51" w:rsidRPr="00245795" w:rsidRDefault="00400A51" w:rsidP="00400A51">
      <w:pPr>
        <w:rPr>
          <w:color w:val="000000" w:themeColor="text1"/>
          <w:sz w:val="18"/>
        </w:rPr>
      </w:pPr>
    </w:p>
    <w:tbl>
      <w:tblPr>
        <w:tblStyle w:val="ListTable6Colorful"/>
        <w:tblW w:w="5000" w:type="pct"/>
        <w:jc w:val="center"/>
        <w:tblLayout w:type="fixed"/>
        <w:tblCellMar>
          <w:left w:w="0" w:type="dxa"/>
        </w:tblCellMar>
        <w:tblLook w:val="0600" w:firstRow="0" w:lastRow="0" w:firstColumn="0" w:lastColumn="0" w:noHBand="1" w:noVBand="1"/>
        <w:tblDescription w:val="Agenda items table"/>
      </w:tblPr>
      <w:tblGrid>
        <w:gridCol w:w="6660"/>
        <w:gridCol w:w="1833"/>
        <w:gridCol w:w="1587"/>
      </w:tblGrid>
      <w:tr w:rsidR="005F3C7F" w:rsidRPr="007E4B15" w:rsidTr="005F3C7F">
        <w:trPr>
          <w:trHeight w:val="318"/>
          <w:tblHeader/>
          <w:jc w:val="center"/>
        </w:trPr>
        <w:tc>
          <w:tcPr>
            <w:tcW w:w="6660" w:type="dxa"/>
            <w:tcBorders>
              <w:top w:val="single" w:sz="4" w:space="0" w:color="1481AB" w:themeColor="accent1" w:themeShade="BF"/>
              <w:bottom w:val="single" w:sz="4" w:space="0" w:color="1481AB" w:themeColor="accent1" w:themeShade="BF"/>
            </w:tcBorders>
            <w:shd w:val="clear" w:color="auto" w:fill="1481AB" w:themeFill="accent1" w:themeFillShade="BF"/>
            <w:vAlign w:val="center"/>
          </w:tcPr>
          <w:p w:rsidR="005F3C7F" w:rsidRPr="007E4B15" w:rsidRDefault="005F3C7F" w:rsidP="00B2198A">
            <w:pPr>
              <w:pStyle w:val="Heading2"/>
              <w:jc w:val="center"/>
              <w:outlineLvl w:val="1"/>
              <w:rPr>
                <w:b/>
                <w:color w:val="FFFFFF" w:themeColor="background1"/>
                <w:sz w:val="18"/>
              </w:rPr>
            </w:pPr>
            <w:r>
              <w:rPr>
                <w:b/>
                <w:color w:val="FFFFFF" w:themeColor="background1"/>
                <w:sz w:val="18"/>
              </w:rPr>
              <w:t xml:space="preserve">Action </w:t>
            </w:r>
            <w:sdt>
              <w:sdtPr>
                <w:rPr>
                  <w:b/>
                  <w:color w:val="FFFFFF" w:themeColor="background1"/>
                  <w:sz w:val="18"/>
                </w:rPr>
                <w:alias w:val="Item:"/>
                <w:tag w:val="Item:"/>
                <w:id w:val="614954302"/>
                <w:placeholder>
                  <w:docPart w:val="0BFA227823BC4FD9B9D446A45BC678F7"/>
                </w:placeholder>
                <w:temporary/>
                <w:showingPlcHdr/>
                <w15:appearance w15:val="hidden"/>
              </w:sdtPr>
              <w:sdtContent>
                <w:r w:rsidRPr="007E4B15">
                  <w:rPr>
                    <w:b/>
                    <w:color w:val="FFFFFF" w:themeColor="background1"/>
                    <w:sz w:val="18"/>
                  </w:rPr>
                  <w:t>Item</w:t>
                </w:r>
              </w:sdtContent>
            </w:sdt>
          </w:p>
        </w:tc>
        <w:tc>
          <w:tcPr>
            <w:tcW w:w="1833" w:type="dxa"/>
            <w:tcBorders>
              <w:top w:val="single" w:sz="4" w:space="0" w:color="1481AB" w:themeColor="accent1" w:themeShade="BF"/>
              <w:bottom w:val="single" w:sz="4" w:space="0" w:color="1481AB" w:themeColor="accent1" w:themeShade="BF"/>
            </w:tcBorders>
            <w:shd w:val="clear" w:color="auto" w:fill="1481AB" w:themeFill="accent1" w:themeFillShade="BF"/>
            <w:vAlign w:val="center"/>
          </w:tcPr>
          <w:sdt>
            <w:sdtPr>
              <w:rPr>
                <w:b/>
                <w:color w:val="FFFFFF" w:themeColor="background1"/>
                <w:sz w:val="18"/>
              </w:rPr>
              <w:alias w:val="Owner:"/>
              <w:tag w:val="Owner:"/>
              <w:id w:val="355778012"/>
              <w:placeholder>
                <w:docPart w:val="39B5854F14384CFDADCAACAF45B2F10B"/>
              </w:placeholder>
              <w:temporary/>
              <w:showingPlcHdr/>
              <w15:appearance w15:val="hidden"/>
            </w:sdtPr>
            <w:sdtContent>
              <w:p w:rsidR="005F3C7F" w:rsidRPr="007E4B15" w:rsidRDefault="005F3C7F" w:rsidP="00B2198A">
                <w:pPr>
                  <w:pStyle w:val="Heading2"/>
                  <w:jc w:val="center"/>
                  <w:outlineLvl w:val="1"/>
                  <w:rPr>
                    <w:b/>
                    <w:color w:val="FFFFFF" w:themeColor="background1"/>
                    <w:sz w:val="18"/>
                  </w:rPr>
                </w:pPr>
                <w:r w:rsidRPr="007E4B15">
                  <w:rPr>
                    <w:b/>
                    <w:color w:val="FFFFFF" w:themeColor="background1"/>
                    <w:sz w:val="18"/>
                  </w:rPr>
                  <w:t>Owner</w:t>
                </w:r>
              </w:p>
            </w:sdtContent>
          </w:sdt>
        </w:tc>
        <w:tc>
          <w:tcPr>
            <w:tcW w:w="1587" w:type="dxa"/>
            <w:tcBorders>
              <w:top w:val="single" w:sz="4" w:space="0" w:color="1481AB" w:themeColor="accent1" w:themeShade="BF"/>
              <w:bottom w:val="single" w:sz="4" w:space="0" w:color="1481AB" w:themeColor="accent1" w:themeShade="BF"/>
            </w:tcBorders>
            <w:shd w:val="clear" w:color="auto" w:fill="1481AB" w:themeFill="accent1" w:themeFillShade="BF"/>
          </w:tcPr>
          <w:p w:rsidR="005F3C7F" w:rsidRDefault="005F3C7F" w:rsidP="00B2198A">
            <w:pPr>
              <w:pStyle w:val="Heading2"/>
              <w:jc w:val="center"/>
              <w:outlineLvl w:val="1"/>
              <w:rPr>
                <w:b/>
                <w:color w:val="FFFFFF" w:themeColor="background1"/>
                <w:sz w:val="18"/>
              </w:rPr>
            </w:pPr>
            <w:r>
              <w:rPr>
                <w:b/>
                <w:color w:val="FFFFFF" w:themeColor="background1"/>
                <w:sz w:val="18"/>
              </w:rPr>
              <w:t>Date</w:t>
            </w:r>
          </w:p>
        </w:tc>
      </w:tr>
      <w:tr w:rsidR="005F3C7F" w:rsidRPr="00B2198A" w:rsidTr="005F3C7F">
        <w:trPr>
          <w:trHeight w:val="244"/>
          <w:jc w:val="center"/>
        </w:trPr>
        <w:tc>
          <w:tcPr>
            <w:tcW w:w="6660" w:type="dxa"/>
            <w:tcBorders>
              <w:top w:val="single" w:sz="4" w:space="0" w:color="1481AB" w:themeColor="accent1" w:themeShade="BF"/>
              <w:bottom w:val="single" w:sz="4" w:space="0" w:color="1481AB" w:themeColor="accent1" w:themeShade="BF"/>
            </w:tcBorders>
          </w:tcPr>
          <w:p w:rsidR="005F3C7F" w:rsidRPr="00B2198A" w:rsidRDefault="005F3C7F" w:rsidP="00CE51F7">
            <w:r>
              <w:t>Finalize Mainframe Open Education Survey</w:t>
            </w:r>
          </w:p>
        </w:tc>
        <w:tc>
          <w:tcPr>
            <w:tcW w:w="1833" w:type="dxa"/>
            <w:tcBorders>
              <w:top w:val="single" w:sz="4" w:space="0" w:color="1481AB" w:themeColor="accent1" w:themeShade="BF"/>
              <w:bottom w:val="single" w:sz="4" w:space="0" w:color="1481AB" w:themeColor="accent1" w:themeShade="BF"/>
            </w:tcBorders>
          </w:tcPr>
          <w:p w:rsidR="005F3C7F" w:rsidRPr="00B2198A" w:rsidRDefault="005F3C7F" w:rsidP="005F3C7F">
            <w:r>
              <w:t>Lauren Valenti</w:t>
            </w:r>
          </w:p>
        </w:tc>
        <w:tc>
          <w:tcPr>
            <w:tcW w:w="1587" w:type="dxa"/>
            <w:tcBorders>
              <w:top w:val="single" w:sz="4" w:space="0" w:color="1481AB" w:themeColor="accent1" w:themeShade="BF"/>
              <w:bottom w:val="single" w:sz="4" w:space="0" w:color="1481AB" w:themeColor="accent1" w:themeShade="BF"/>
            </w:tcBorders>
          </w:tcPr>
          <w:p w:rsidR="005F3C7F" w:rsidRDefault="005F3C7F" w:rsidP="00B2198A">
            <w:r>
              <w:t>March 31, 2021</w:t>
            </w:r>
          </w:p>
        </w:tc>
      </w:tr>
      <w:tr w:rsidR="005F3C7F"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5F3C7F" w:rsidRPr="00B2198A" w:rsidRDefault="005F3C7F" w:rsidP="005F3C7F"/>
        </w:tc>
        <w:tc>
          <w:tcPr>
            <w:tcW w:w="1833" w:type="dxa"/>
            <w:tcBorders>
              <w:top w:val="single" w:sz="4" w:space="0" w:color="1481AB" w:themeColor="accent1" w:themeShade="BF"/>
              <w:bottom w:val="single" w:sz="4" w:space="0" w:color="1481AB" w:themeColor="accent1" w:themeShade="BF"/>
            </w:tcBorders>
          </w:tcPr>
          <w:p w:rsidR="005F3C7F" w:rsidRPr="00B2198A" w:rsidRDefault="005F3C7F" w:rsidP="005F3C7F"/>
        </w:tc>
        <w:tc>
          <w:tcPr>
            <w:tcW w:w="1587" w:type="dxa"/>
            <w:tcBorders>
              <w:top w:val="single" w:sz="4" w:space="0" w:color="1481AB" w:themeColor="accent1" w:themeShade="BF"/>
              <w:bottom w:val="single" w:sz="4" w:space="0" w:color="1481AB" w:themeColor="accent1" w:themeShade="BF"/>
            </w:tcBorders>
          </w:tcPr>
          <w:p w:rsidR="005F3C7F" w:rsidRDefault="005F3C7F" w:rsidP="00B2198A"/>
        </w:tc>
      </w:tr>
      <w:tr w:rsidR="002B4FF4"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2B4FF4" w:rsidRDefault="002B4FF4" w:rsidP="005F3C7F">
            <w:r>
              <w:lastRenderedPageBreak/>
              <w:t xml:space="preserve">Set up categories in </w:t>
            </w:r>
            <w:proofErr w:type="spellStart"/>
            <w:r>
              <w:t>Github</w:t>
            </w:r>
            <w:proofErr w:type="spellEnd"/>
            <w:r>
              <w:t>. Send to overall community directions via slack channel</w:t>
            </w:r>
          </w:p>
        </w:tc>
        <w:tc>
          <w:tcPr>
            <w:tcW w:w="1833" w:type="dxa"/>
            <w:tcBorders>
              <w:top w:val="single" w:sz="4" w:space="0" w:color="1481AB" w:themeColor="accent1" w:themeShade="BF"/>
              <w:bottom w:val="single" w:sz="4" w:space="0" w:color="1481AB" w:themeColor="accent1" w:themeShade="BF"/>
            </w:tcBorders>
          </w:tcPr>
          <w:p w:rsidR="002B4FF4" w:rsidRDefault="002B4FF4" w:rsidP="005F3C7F">
            <w:r>
              <w:t xml:space="preserve">Bob </w:t>
            </w:r>
            <w:proofErr w:type="spellStart"/>
            <w:r>
              <w:t>Dalhberg</w:t>
            </w:r>
            <w:proofErr w:type="spellEnd"/>
          </w:p>
        </w:tc>
        <w:tc>
          <w:tcPr>
            <w:tcW w:w="1587" w:type="dxa"/>
            <w:tcBorders>
              <w:top w:val="single" w:sz="4" w:space="0" w:color="1481AB" w:themeColor="accent1" w:themeShade="BF"/>
              <w:bottom w:val="single" w:sz="4" w:space="0" w:color="1481AB" w:themeColor="accent1" w:themeShade="BF"/>
            </w:tcBorders>
          </w:tcPr>
          <w:p w:rsidR="002B4FF4" w:rsidRDefault="002B4FF4" w:rsidP="00B2198A">
            <w:r>
              <w:t>March 13, 2021</w:t>
            </w:r>
          </w:p>
        </w:tc>
      </w:tr>
      <w:tr w:rsidR="002B4FF4"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r>
              <w:t xml:space="preserve">Each Member to take Inventory of what they can donate </w:t>
            </w:r>
          </w:p>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r>
              <w:t>Each Community Member</w:t>
            </w:r>
          </w:p>
        </w:tc>
        <w:tc>
          <w:tcPr>
            <w:tcW w:w="1587" w:type="dxa"/>
            <w:tcBorders>
              <w:top w:val="single" w:sz="4" w:space="0" w:color="1481AB" w:themeColor="accent1" w:themeShade="BF"/>
              <w:bottom w:val="single" w:sz="4" w:space="0" w:color="1481AB" w:themeColor="accent1" w:themeShade="BF"/>
            </w:tcBorders>
          </w:tcPr>
          <w:p w:rsidR="002B4FF4" w:rsidRDefault="002B4FF4" w:rsidP="002B4FF4">
            <w:r>
              <w:t>April 15, 2021</w:t>
            </w:r>
          </w:p>
        </w:tc>
      </w:tr>
      <w:tr w:rsidR="002B4FF4" w:rsidRPr="00B2198A" w:rsidTr="005F3C7F">
        <w:trPr>
          <w:trHeight w:val="391"/>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bookmarkStart w:id="0" w:name="_GoBack"/>
            <w:bookmarkEnd w:id="0"/>
          </w:p>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4" w:space="0" w:color="1481AB" w:themeColor="accent1" w:themeShade="BF"/>
            </w:tcBorders>
          </w:tcPr>
          <w:p w:rsidR="002B4FF4" w:rsidRDefault="002B4FF4" w:rsidP="002B4FF4"/>
        </w:tc>
      </w:tr>
      <w:tr w:rsidR="002B4FF4"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4" w:space="0" w:color="1481AB" w:themeColor="accent1" w:themeShade="BF"/>
            </w:tcBorders>
          </w:tcPr>
          <w:p w:rsidR="002B4FF4" w:rsidRDefault="002B4FF4" w:rsidP="002B4FF4"/>
        </w:tc>
      </w:tr>
      <w:tr w:rsidR="002B4FF4"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4" w:space="0" w:color="1481AB" w:themeColor="accent1" w:themeShade="BF"/>
            </w:tcBorders>
          </w:tcPr>
          <w:p w:rsidR="002B4FF4" w:rsidRDefault="002B4FF4" w:rsidP="002B4FF4"/>
        </w:tc>
      </w:tr>
      <w:tr w:rsidR="002B4FF4" w:rsidRPr="00B2198A" w:rsidTr="005F3C7F">
        <w:trPr>
          <w:trHeight w:val="244"/>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4" w:space="0" w:color="1481AB" w:themeColor="accent1" w:themeShade="BF"/>
            </w:tcBorders>
          </w:tcPr>
          <w:p w:rsidR="002B4FF4" w:rsidRDefault="002B4FF4" w:rsidP="002B4FF4"/>
        </w:tc>
      </w:tr>
      <w:tr w:rsidR="002B4FF4" w:rsidRPr="00B2198A" w:rsidTr="005F3C7F">
        <w:trPr>
          <w:trHeight w:val="260"/>
          <w:jc w:val="center"/>
        </w:trPr>
        <w:tc>
          <w:tcPr>
            <w:tcW w:w="6660"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833" w:type="dxa"/>
            <w:tcBorders>
              <w:top w:val="single" w:sz="4" w:space="0" w:color="1481AB" w:themeColor="accent1" w:themeShade="BF"/>
              <w:bottom w:val="single" w:sz="4"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4" w:space="0" w:color="1481AB" w:themeColor="accent1" w:themeShade="BF"/>
            </w:tcBorders>
          </w:tcPr>
          <w:p w:rsidR="002B4FF4" w:rsidRDefault="002B4FF4" w:rsidP="002B4FF4"/>
        </w:tc>
      </w:tr>
      <w:tr w:rsidR="002B4FF4" w:rsidRPr="00B2198A" w:rsidTr="005F3C7F">
        <w:trPr>
          <w:trHeight w:val="260"/>
          <w:jc w:val="center"/>
        </w:trPr>
        <w:tc>
          <w:tcPr>
            <w:tcW w:w="6660" w:type="dxa"/>
            <w:tcBorders>
              <w:top w:val="single" w:sz="4" w:space="0" w:color="1481AB" w:themeColor="accent1" w:themeShade="BF"/>
              <w:bottom w:val="single" w:sz="18" w:space="0" w:color="1481AB" w:themeColor="accent1" w:themeShade="BF"/>
            </w:tcBorders>
          </w:tcPr>
          <w:p w:rsidR="002B4FF4" w:rsidRPr="00B2198A" w:rsidRDefault="002B4FF4" w:rsidP="002B4FF4"/>
        </w:tc>
        <w:tc>
          <w:tcPr>
            <w:tcW w:w="1833" w:type="dxa"/>
            <w:tcBorders>
              <w:top w:val="single" w:sz="4" w:space="0" w:color="1481AB" w:themeColor="accent1" w:themeShade="BF"/>
              <w:bottom w:val="single" w:sz="18" w:space="0" w:color="1481AB" w:themeColor="accent1" w:themeShade="BF"/>
            </w:tcBorders>
          </w:tcPr>
          <w:p w:rsidR="002B4FF4" w:rsidRPr="00B2198A" w:rsidRDefault="002B4FF4" w:rsidP="002B4FF4"/>
        </w:tc>
        <w:tc>
          <w:tcPr>
            <w:tcW w:w="1587" w:type="dxa"/>
            <w:tcBorders>
              <w:top w:val="single" w:sz="4" w:space="0" w:color="1481AB" w:themeColor="accent1" w:themeShade="BF"/>
              <w:bottom w:val="single" w:sz="18" w:space="0" w:color="1481AB" w:themeColor="accent1" w:themeShade="BF"/>
            </w:tcBorders>
          </w:tcPr>
          <w:p w:rsidR="002B4FF4" w:rsidRDefault="002B4FF4" w:rsidP="002B4FF4"/>
        </w:tc>
      </w:tr>
    </w:tbl>
    <w:p w:rsidR="00B2198A" w:rsidRDefault="00B2198A" w:rsidP="00B2198A"/>
    <w:sectPr w:rsidR="00B2198A" w:rsidSect="00B2198A">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C59" w:rsidRDefault="00213C59">
      <w:pPr>
        <w:spacing w:after="0" w:line="240" w:lineRule="auto"/>
      </w:pPr>
      <w:r>
        <w:separator/>
      </w:r>
    </w:p>
  </w:endnote>
  <w:endnote w:type="continuationSeparator" w:id="0">
    <w:p w:rsidR="00213C59" w:rsidRDefault="0021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26D" w:rsidRDefault="00DA4A43">
    <w:pPr>
      <w:pStyle w:val="Footer"/>
    </w:pPr>
    <w:r>
      <w:fldChar w:fldCharType="begin"/>
    </w:r>
    <w:r>
      <w:instrText xml:space="preserve"> PAGE   \* MERGEFORMAT </w:instrText>
    </w:r>
    <w:r>
      <w:fldChar w:fldCharType="separate"/>
    </w:r>
    <w:r w:rsidR="002B4FF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C59" w:rsidRDefault="00213C59">
      <w:pPr>
        <w:spacing w:after="0" w:line="240" w:lineRule="auto"/>
      </w:pPr>
      <w:r>
        <w:separator/>
      </w:r>
    </w:p>
  </w:footnote>
  <w:footnote w:type="continuationSeparator" w:id="0">
    <w:p w:rsidR="00213C59" w:rsidRDefault="00213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98A" w:rsidRDefault="00B2198A">
    <w:pPr>
      <w:pStyle w:val="Header"/>
    </w:pPr>
    <w:r>
      <w:rPr>
        <w:noProof/>
        <w:lang w:eastAsia="en-US"/>
      </w:rPr>
      <mc:AlternateContent>
        <mc:Choice Requires="wps">
          <w:drawing>
            <wp:anchor distT="0" distB="0" distL="114300" distR="114300" simplePos="0" relativeHeight="251662335" behindDoc="0" locked="0" layoutInCell="1" allowOverlap="1" wp14:anchorId="39B2B44F" wp14:editId="17BC0D3D">
              <wp:simplePos x="0" y="0"/>
              <wp:positionH relativeFrom="column">
                <wp:posOffset>-715645</wp:posOffset>
              </wp:positionH>
              <wp:positionV relativeFrom="paragraph">
                <wp:posOffset>9153525</wp:posOffset>
              </wp:positionV>
              <wp:extent cx="7833207" cy="447841"/>
              <wp:effectExtent l="0" t="0" r="0" b="9525"/>
              <wp:wrapNone/>
              <wp:docPr id="42" name="Rectangle 42"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C5B2A" id="Rectangle 42" o:spid="_x0000_s1026" alt="decorative element" style="position:absolute;margin-left:-56.35pt;margin-top:720.75pt;width:616.8pt;height:35.25pt;z-index:2516623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D38AIAAHA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" fillcolor="#1cade4 [3204]" stroked="f" strokeweight="1pt">
              <v:fill color2="#1481ab [2404]" rotate="t" angle="270" colors="0 #1cade4;62259f #1482ac" focus="100%" type="gradient"/>
            </v:rect>
          </w:pict>
        </mc:Fallback>
      </mc:AlternateContent>
    </w:r>
    <w:r>
      <w:rPr>
        <w:noProof/>
        <w:lang w:eastAsia="en-US"/>
      </w:rPr>
      <mc:AlternateContent>
        <mc:Choice Requires="wps">
          <w:drawing>
            <wp:anchor distT="0" distB="0" distL="114300" distR="114300" simplePos="0" relativeHeight="251660287" behindDoc="0" locked="0" layoutInCell="1" allowOverlap="1" wp14:anchorId="39B2B44F" wp14:editId="17BC0D3D">
              <wp:simplePos x="0" y="0"/>
              <wp:positionH relativeFrom="column">
                <wp:posOffset>-715645</wp:posOffset>
              </wp:positionH>
              <wp:positionV relativeFrom="paragraph">
                <wp:posOffset>-457200</wp:posOffset>
              </wp:positionV>
              <wp:extent cx="7833207" cy="447841"/>
              <wp:effectExtent l="0" t="0" r="0" b="9525"/>
              <wp:wrapNone/>
              <wp:docPr id="41" name="Rectangle 41"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D8FBA" id="Rectangle 41" o:spid="_x0000_s1026" alt="decorative element" style="position:absolute;margin-left:-56.35pt;margin-top:-36pt;width:616.8pt;height:35.2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OMriDrw&#10;AgAAcA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885" w:rsidRDefault="00B2198A">
    <w:pPr>
      <w:pStyle w:val="Header"/>
    </w:pPr>
    <w:r>
      <w:rPr>
        <w:noProof/>
        <w:lang w:eastAsia="en-US"/>
      </w:rPr>
      <mc:AlternateContent>
        <mc:Choice Requires="wpg">
          <w:drawing>
            <wp:anchor distT="0" distB="0" distL="114300" distR="114300" simplePos="0" relativeHeight="251658239" behindDoc="1" locked="0" layoutInCell="1" allowOverlap="1">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1227" cy="10213848"/>
              <wp:effectExtent l="0" t="0" r="0" b="0"/>
              <wp:wrapNone/>
              <wp:docPr id="40" name="Group 40"/>
              <wp:cNvGraphicFramePr/>
              <a:graphic xmlns:a="http://schemas.openxmlformats.org/drawingml/2006/main">
                <a:graphicData uri="http://schemas.microsoft.com/office/word/2010/wordprocessingGroup">
                  <wpg:wgp>
                    <wpg:cNvGrpSpPr/>
                    <wpg:grpSpPr>
                      <a:xfrm>
                        <a:off x="0" y="0"/>
                        <a:ext cx="10531227" cy="10213848"/>
                        <a:chOff x="0" y="0"/>
                        <a:chExt cx="10531227" cy="10217284"/>
                      </a:xfrm>
                    </wpg:grpSpPr>
                    <wps:wsp>
                      <wps:cNvPr id="6" name="Freeform 19">
                        <a:extLst/>
                      </wps:cNvPr>
                      <wps:cNvSpPr/>
                      <wps:spPr>
                        <a:xfrm>
                          <a:off x="1722120" y="30480"/>
                          <a:ext cx="7873591" cy="2145670"/>
                        </a:xfrm>
                        <a:prstGeom prst="rect">
                          <a:avLst/>
                        </a:prstGeom>
                        <a:solidFill>
                          <a:schemeClr val="tx2"/>
                        </a:solidFill>
                        <a:ln w="8460" cap="flat">
                          <a:noFill/>
                          <a:prstDash val="solid"/>
                          <a:miter/>
                        </a:ln>
                      </wps:spPr>
                      <wps:txbx>
                        <w:txbxContent>
                          <w:p w:rsidR="00E81885" w:rsidRDefault="00E81885" w:rsidP="00E8188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240780" y="152400"/>
                          <a:ext cx="3314700" cy="2003425"/>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l="-701" t="-47791" r="1073" b="-100299"/>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5593080" y="144780"/>
                          <a:ext cx="1806335" cy="1984967"/>
                          <a:chOff x="34534" y="0"/>
                          <a:chExt cx="1806761" cy="1985392"/>
                        </a:xfrm>
                      </wpg:grpSpPr>
                      <wps:wsp>
                        <wps:cNvPr id="10" name="Parallelogram 12">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0">
                          <a:extLst/>
                        </wps:cNvPr>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rot="10800000">
                          <a:off x="8663940" y="198120"/>
                          <a:ext cx="1867287" cy="1967092"/>
                          <a:chOff x="-1" y="0"/>
                          <a:chExt cx="1867535" cy="1966560"/>
                        </a:xfrm>
                      </wpg:grpSpPr>
                      <wps:wsp>
                        <wps:cNvPr id="17" name="Parallelogram 12">
                          <a:extLst/>
                        </wps:cNvPr>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arallelogram 10">
                          <a:extLst/>
                        </wps:cNvPr>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Parallelogram 10">
                        <a:extLst/>
                      </wps:cNvPr>
                      <wps:cNvSpPr/>
                      <wps:spPr>
                        <a:xfrm>
                          <a:off x="0" y="0"/>
                          <a:ext cx="2404450" cy="269185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37360" y="2087880"/>
                          <a:ext cx="7806290" cy="257887"/>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60220" y="9768840"/>
                          <a:ext cx="7806290" cy="448444"/>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margin">
                <wp14:pctHeight>0</wp14:pctHeight>
              </wp14:sizeRelV>
            </wp:anchor>
          </w:drawing>
        </mc:Choice>
        <mc:Fallback>
          <w:pict>
            <v:group id="Group 40" o:spid="_x0000_s1026" style="position:absolute;margin-left:0;margin-top:0;width:829.25pt;height:804.25pt;z-index:-251658241;mso-width-percent:1360;mso-left-percent:-229;mso-top-percent:-15;mso-position-horizontal-relative:page;mso-position-vertical-relative:page;mso-width-percent:1360;mso-left-percent:-229;mso-top-percent:-15;mso-height-relative:margin" coordsize="105312,1021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">
              <v:rect id="Freeform 19" o:spid="_x0000_s1027" style="position:absolute;left:17221;top:304;width:78736;height:2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" fillcolor="#335b74 [3215]" stroked="f" strokeweight=".235mm">
                <v:textbox>
                  <w:txbxContent>
                    <w:p w:rsidR="00E81885" w:rsidRDefault="00E81885" w:rsidP="00E81885">
                      <w:pPr>
                        <w:jc w:val="center"/>
                      </w:pPr>
                    </w:p>
                  </w:txbxContent>
                </v:textbox>
              </v:rect>
              <v:shape id="Freeform 18" o:spid="_x0000_s1028" alt="Parent teacher conference " style="position:absolute;left:62407;top:1524;width:33147;height:20034;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" path="m597266,l3315255,r,2003896l911316,2003896,,970028,597266,xe" stroked="f" strokeweight=".235mm">
                <v:fill r:id="rId2" o:title="Parent teacher conference " recolor="t" rotate="t" type="frame"/>
                <v:stroke joinstyle="miter"/>
                <v:path arrowok="t" o:connecttype="custom" o:connectlocs="597166,0;3314700,0;3314700,2003425;911163,2003425;0,969800;597166,0" o:connectangles="0,0,0,0,0,0"/>
              </v:shape>
              <v:group id="Group 9" o:spid="_x0000_s1029" style="position:absolute;left:55930;top:1447;width:18064;height:19850"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6" o:spid="_x0000_s1032" style="position:absolute;left:86639;top:1981;width:18673;height:19671;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" path="m,1167498l728456,r531562,180603l181009,1868187,,1167498xe" fillcolor="#1cade4 [3204]" stroked="f" strokeweight="1pt">
                  <v:fill color2="#1c6194 [240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4;height:26918;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8138;1282352,0;2404450,15196;753995,2691857;0,1918138" o:connectangles="0,0,0,0,0"/>
              </v:shape>
              <v:rect id="Rectangle 25" o:spid="_x0000_s1036" style="position:absolute;left:17373;top:20878;width:7806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" fillcolor="#1cade4 [3204]" stroked="f" strokeweight="1pt">
                <v:fill color2="#1481ab [2404]" rotate="t" angle="270" colors="0 #1cade4;62259f #1482ac" focus="100%" type="gradient"/>
              </v:rect>
              <v:rect id="Rectangle 26" o:spid="_x0000_s1037" style="position:absolute;left:17602;top:97688;width:7806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E411D"/>
    <w:multiLevelType w:val="hybridMultilevel"/>
    <w:tmpl w:val="94E0E33E"/>
    <w:lvl w:ilvl="0" w:tplc="89B2DAFE">
      <w:numFmt w:val="bullet"/>
      <w:lvlText w:val="-"/>
      <w:lvlJc w:val="left"/>
      <w:pPr>
        <w:ind w:left="1080" w:hanging="360"/>
      </w:pPr>
      <w:rPr>
        <w:rFonts w:ascii="Franklin Gothic Book" w:eastAsiaTheme="minorEastAsia"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F66DC9"/>
    <w:multiLevelType w:val="hybridMultilevel"/>
    <w:tmpl w:val="D3085100"/>
    <w:lvl w:ilvl="0" w:tplc="89B2DAFE">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F7"/>
    <w:rsid w:val="0001495E"/>
    <w:rsid w:val="0001626D"/>
    <w:rsid w:val="00034780"/>
    <w:rsid w:val="000655CA"/>
    <w:rsid w:val="000930B5"/>
    <w:rsid w:val="00213C59"/>
    <w:rsid w:val="002B4FF4"/>
    <w:rsid w:val="002E6287"/>
    <w:rsid w:val="003C520B"/>
    <w:rsid w:val="00400A51"/>
    <w:rsid w:val="0045130A"/>
    <w:rsid w:val="004B13B1"/>
    <w:rsid w:val="00524B92"/>
    <w:rsid w:val="00560F76"/>
    <w:rsid w:val="0058317D"/>
    <w:rsid w:val="005B66C7"/>
    <w:rsid w:val="005F3C7F"/>
    <w:rsid w:val="00615875"/>
    <w:rsid w:val="00615B47"/>
    <w:rsid w:val="0065544D"/>
    <w:rsid w:val="0066165A"/>
    <w:rsid w:val="007038AD"/>
    <w:rsid w:val="007520BE"/>
    <w:rsid w:val="007C1507"/>
    <w:rsid w:val="007E4B15"/>
    <w:rsid w:val="008962D9"/>
    <w:rsid w:val="00A448C1"/>
    <w:rsid w:val="00AA7AA0"/>
    <w:rsid w:val="00AC79D2"/>
    <w:rsid w:val="00AE735A"/>
    <w:rsid w:val="00B2198A"/>
    <w:rsid w:val="00BD331F"/>
    <w:rsid w:val="00CA6B4F"/>
    <w:rsid w:val="00CE51F7"/>
    <w:rsid w:val="00D45644"/>
    <w:rsid w:val="00DA4A43"/>
    <w:rsid w:val="00E37225"/>
    <w:rsid w:val="00E81885"/>
    <w:rsid w:val="00F814ED"/>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8DA0"/>
  <w15:chartTrackingRefBased/>
  <w15:docId w15:val="{286B74AA-4B94-4A22-A3DF-27496DD3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2198A"/>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B2198A"/>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7E4B15"/>
    <w:rPr>
      <w:rFonts w:asciiTheme="majorHAnsi" w:eastAsiaTheme="majorEastAsia" w:hAnsiTheme="majorHAnsi"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customStyle="1" w:styleId="FooterChar">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styleId="ListTable6Colorful">
    <w:name w:val="List Table 6 Colorful"/>
    <w:basedOn w:val="TableNormal"/>
    <w:uiPriority w:val="51"/>
    <w:rsid w:val="00400A51"/>
    <w:pPr>
      <w:spacing w:before="100" w:after="10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ListParagraph">
    <w:name w:val="List Paragraph"/>
    <w:basedOn w:val="Normal"/>
    <w:uiPriority w:val="34"/>
    <w:unhideWhenUsed/>
    <w:qFormat/>
    <w:rsid w:val="00AC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v602986\AppData\Roaming\Microsoft\Templates\Educational%20meeting%20minutes%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FA227823BC4FD9B9D446A45BC678F7"/>
        <w:category>
          <w:name w:val="General"/>
          <w:gallery w:val="placeholder"/>
        </w:category>
        <w:types>
          <w:type w:val="bbPlcHdr"/>
        </w:types>
        <w:behaviors>
          <w:behavior w:val="content"/>
        </w:behaviors>
        <w:guid w:val="{DFB52120-5CE2-4EFB-A8F7-B980B4158164}"/>
      </w:docPartPr>
      <w:docPartBody>
        <w:p w:rsidR="00000000" w:rsidRDefault="00E817D9" w:rsidP="00E817D9">
          <w:pPr>
            <w:pStyle w:val="0BFA227823BC4FD9B9D446A45BC678F7"/>
          </w:pPr>
          <w:r w:rsidRPr="007E4B15">
            <w:rPr>
              <w:b/>
              <w:color w:val="FFFFFF" w:themeColor="background1"/>
              <w:sz w:val="18"/>
            </w:rPr>
            <w:t>Item</w:t>
          </w:r>
        </w:p>
      </w:docPartBody>
    </w:docPart>
    <w:docPart>
      <w:docPartPr>
        <w:name w:val="39B5854F14384CFDADCAACAF45B2F10B"/>
        <w:category>
          <w:name w:val="General"/>
          <w:gallery w:val="placeholder"/>
        </w:category>
        <w:types>
          <w:type w:val="bbPlcHdr"/>
        </w:types>
        <w:behaviors>
          <w:behavior w:val="content"/>
        </w:behaviors>
        <w:guid w:val="{D39A5A8D-FFBB-4E4B-875E-1AC9FE0C86EA}"/>
      </w:docPartPr>
      <w:docPartBody>
        <w:p w:rsidR="00000000" w:rsidRDefault="00E817D9" w:rsidP="00E817D9">
          <w:pPr>
            <w:pStyle w:val="39B5854F14384CFDADCAACAF45B2F10B"/>
          </w:pPr>
          <w:r w:rsidRPr="007E4B15">
            <w:rPr>
              <w:b/>
              <w:color w:val="FFFFFF" w:themeColor="background1"/>
              <w:sz w:val="18"/>
            </w:rPr>
            <w:t>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D9"/>
    <w:rsid w:val="004546F2"/>
    <w:rsid w:val="00E8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A1F4089E743B2AB2DA1D4DBEF0586">
    <w:name w:val="AB7A1F4089E743B2AB2DA1D4DBEF0586"/>
  </w:style>
  <w:style w:type="paragraph" w:customStyle="1" w:styleId="706D5B3F15F74256B9F72750AC5F59C8">
    <w:name w:val="706D5B3F15F74256B9F72750AC5F59C8"/>
  </w:style>
  <w:style w:type="paragraph" w:customStyle="1" w:styleId="0ACCB54A16164581AD0CA617CBC38F9D">
    <w:name w:val="0ACCB54A16164581AD0CA617CBC38F9D"/>
  </w:style>
  <w:style w:type="paragraph" w:customStyle="1" w:styleId="BD19020B871D4A62A9552E09F8F7A64B">
    <w:name w:val="BD19020B871D4A62A9552E09F8F7A64B"/>
  </w:style>
  <w:style w:type="paragraph" w:customStyle="1" w:styleId="34D3292227224DD4A86C2929CF9CCE30">
    <w:name w:val="34D3292227224DD4A86C2929CF9CCE30"/>
  </w:style>
  <w:style w:type="paragraph" w:customStyle="1" w:styleId="95D2E4FE544342399799DB6553A3CA9A">
    <w:name w:val="95D2E4FE544342399799DB6553A3CA9A"/>
  </w:style>
  <w:style w:type="paragraph" w:customStyle="1" w:styleId="397877CE644C436C831EFA1F74B26AA3">
    <w:name w:val="397877CE644C436C831EFA1F74B26AA3"/>
  </w:style>
  <w:style w:type="paragraph" w:customStyle="1" w:styleId="960F5275754643C59C384CF1AB4D4E63">
    <w:name w:val="960F5275754643C59C384CF1AB4D4E63"/>
  </w:style>
  <w:style w:type="paragraph" w:customStyle="1" w:styleId="27D83E247482478BB6F158CFA06892B1">
    <w:name w:val="27D83E247482478BB6F158CFA06892B1"/>
  </w:style>
  <w:style w:type="paragraph" w:customStyle="1" w:styleId="AD889DC509CA46D99977278C62E1A8EE">
    <w:name w:val="AD889DC509CA46D99977278C62E1A8EE"/>
  </w:style>
  <w:style w:type="paragraph" w:customStyle="1" w:styleId="D04C756D5D744DD9AC1AF85F2BEE1DDD">
    <w:name w:val="D04C756D5D744DD9AC1AF85F2BEE1DDD"/>
  </w:style>
  <w:style w:type="paragraph" w:customStyle="1" w:styleId="EEB9C535A7E141FA8C0DD7B71BC72AD3">
    <w:name w:val="EEB9C535A7E141FA8C0DD7B71BC72AD3"/>
  </w:style>
  <w:style w:type="paragraph" w:customStyle="1" w:styleId="622A5BEA13DB45B8981029C3FD6667E6">
    <w:name w:val="622A5BEA13DB45B8981029C3FD6667E6"/>
  </w:style>
  <w:style w:type="paragraph" w:customStyle="1" w:styleId="E1F496F5A7B44318A9D165A02DF91703">
    <w:name w:val="E1F496F5A7B44318A9D165A02DF91703"/>
  </w:style>
  <w:style w:type="paragraph" w:customStyle="1" w:styleId="5BBF5345F57043BD9BB66536DE422CCB">
    <w:name w:val="5BBF5345F57043BD9BB66536DE422CCB"/>
  </w:style>
  <w:style w:type="paragraph" w:customStyle="1" w:styleId="418C9E542FFA40FA8CA49F730C5FDB3A">
    <w:name w:val="418C9E542FFA40FA8CA49F730C5FDB3A"/>
  </w:style>
  <w:style w:type="paragraph" w:customStyle="1" w:styleId="E3FEE6A61C9B4F4BB366221DA1C2E74E">
    <w:name w:val="E3FEE6A61C9B4F4BB366221DA1C2E74E"/>
  </w:style>
  <w:style w:type="paragraph" w:customStyle="1" w:styleId="F75BA1FD411F4A57B08807354690D555">
    <w:name w:val="F75BA1FD411F4A57B08807354690D555"/>
  </w:style>
  <w:style w:type="paragraph" w:customStyle="1" w:styleId="944C451026574344A99F9B98B7C7A2B0">
    <w:name w:val="944C451026574344A99F9B98B7C7A2B0"/>
  </w:style>
  <w:style w:type="paragraph" w:customStyle="1" w:styleId="EFD7BE4E353B4A6DA0D07E6D041EB12A">
    <w:name w:val="EFD7BE4E353B4A6DA0D07E6D041EB12A"/>
  </w:style>
  <w:style w:type="paragraph" w:customStyle="1" w:styleId="2FE732BA356D49D386AE8EE5A52B610D">
    <w:name w:val="2FE732BA356D49D386AE8EE5A52B610D"/>
  </w:style>
  <w:style w:type="paragraph" w:customStyle="1" w:styleId="104077FEA06A4F99BB58643E51A24DC1">
    <w:name w:val="104077FEA06A4F99BB58643E51A24DC1"/>
  </w:style>
  <w:style w:type="paragraph" w:customStyle="1" w:styleId="C1AB893D525E466B942C8234A74408BF">
    <w:name w:val="C1AB893D525E466B942C8234A74408BF"/>
  </w:style>
  <w:style w:type="paragraph" w:customStyle="1" w:styleId="D7B1860F96E44CE799257FDC26CD7DEF">
    <w:name w:val="D7B1860F96E44CE799257FDC26CD7DEF"/>
  </w:style>
  <w:style w:type="paragraph" w:customStyle="1" w:styleId="0DB594630D72448B91E3636DD80049BC">
    <w:name w:val="0DB594630D72448B91E3636DD80049BC"/>
  </w:style>
  <w:style w:type="paragraph" w:customStyle="1" w:styleId="3EE769E5AD4544D4ABDECA6E26DB9655">
    <w:name w:val="3EE769E5AD4544D4ABDECA6E26DB9655"/>
  </w:style>
  <w:style w:type="paragraph" w:customStyle="1" w:styleId="C18D19A2FFB2498E8AA840E413493ADC">
    <w:name w:val="C18D19A2FFB2498E8AA840E413493ADC"/>
  </w:style>
  <w:style w:type="paragraph" w:customStyle="1" w:styleId="62BB48F30246434CBFD37ED5AB8B8243">
    <w:name w:val="62BB48F30246434CBFD37ED5AB8B8243"/>
  </w:style>
  <w:style w:type="paragraph" w:customStyle="1" w:styleId="C933E52B05BB4F8A91BE3ADD7060B54F">
    <w:name w:val="C933E52B05BB4F8A91BE3ADD7060B54F"/>
  </w:style>
  <w:style w:type="paragraph" w:customStyle="1" w:styleId="B43A30DDEE414515A85A69A793FAA008">
    <w:name w:val="B43A30DDEE414515A85A69A793FAA008"/>
  </w:style>
  <w:style w:type="paragraph" w:customStyle="1" w:styleId="EF557542B3C64783AD97934B2685535E">
    <w:name w:val="EF557542B3C64783AD97934B2685535E"/>
  </w:style>
  <w:style w:type="paragraph" w:customStyle="1" w:styleId="587A0FA4B9DC4A41A8EBC20B6DDE06FC">
    <w:name w:val="587A0FA4B9DC4A41A8EBC20B6DDE06FC"/>
  </w:style>
  <w:style w:type="paragraph" w:customStyle="1" w:styleId="FA34894EF9EB465EBA2D6B5D7A4E73D1">
    <w:name w:val="FA34894EF9EB465EBA2D6B5D7A4E73D1"/>
  </w:style>
  <w:style w:type="paragraph" w:customStyle="1" w:styleId="98FEB704B4684F9A8946503B72B77D3E">
    <w:name w:val="98FEB704B4684F9A8946503B72B77D3E"/>
  </w:style>
  <w:style w:type="paragraph" w:customStyle="1" w:styleId="BB6765CF963F4A609B74DB46D5921DE9">
    <w:name w:val="BB6765CF963F4A609B74DB46D5921DE9"/>
  </w:style>
  <w:style w:type="paragraph" w:customStyle="1" w:styleId="356E4A95DA7E4D5AA75B0152BD87921A">
    <w:name w:val="356E4A95DA7E4D5AA75B0152BD87921A"/>
  </w:style>
  <w:style w:type="paragraph" w:customStyle="1" w:styleId="B6177B2C8A024B6ABA15A9C397BFC10F">
    <w:name w:val="B6177B2C8A024B6ABA15A9C397BFC10F"/>
  </w:style>
  <w:style w:type="paragraph" w:customStyle="1" w:styleId="F27FB43E30D34E3182AA45775E29CD3F">
    <w:name w:val="F27FB43E30D34E3182AA45775E29CD3F"/>
  </w:style>
  <w:style w:type="paragraph" w:customStyle="1" w:styleId="A0DA8E731DCC47F382F0F1F4DB0EED84">
    <w:name w:val="A0DA8E731DCC47F382F0F1F4DB0EED84"/>
  </w:style>
  <w:style w:type="paragraph" w:customStyle="1" w:styleId="8270E40B07F946C88DFA31D533BADEBA">
    <w:name w:val="8270E40B07F946C88DFA31D533BADEBA"/>
  </w:style>
  <w:style w:type="paragraph" w:customStyle="1" w:styleId="E84F195FCDC94BBB8C48944734137197">
    <w:name w:val="E84F195FCDC94BBB8C48944734137197"/>
  </w:style>
  <w:style w:type="paragraph" w:customStyle="1" w:styleId="68236FC692614099BEEEB2AB6F427761">
    <w:name w:val="68236FC692614099BEEEB2AB6F427761"/>
  </w:style>
  <w:style w:type="paragraph" w:customStyle="1" w:styleId="6ED90CB4BCB5492DBAFCCC7954DEE386">
    <w:name w:val="6ED90CB4BCB5492DBAFCCC7954DEE386"/>
  </w:style>
  <w:style w:type="paragraph" w:customStyle="1" w:styleId="5986967A40D74556A3CFF396EB16B299">
    <w:name w:val="5986967A40D74556A3CFF396EB16B299"/>
  </w:style>
  <w:style w:type="paragraph" w:customStyle="1" w:styleId="12D03D65FB1C47B28EE0F77BA144BAD0">
    <w:name w:val="12D03D65FB1C47B28EE0F77BA144BAD0"/>
  </w:style>
  <w:style w:type="paragraph" w:customStyle="1" w:styleId="B11AEE76686B44969618EFDF4F59D442">
    <w:name w:val="B11AEE76686B44969618EFDF4F59D442"/>
  </w:style>
  <w:style w:type="paragraph" w:customStyle="1" w:styleId="54009A5BE1B743B4B7E232ED713BC50A">
    <w:name w:val="54009A5BE1B743B4B7E232ED713BC50A"/>
  </w:style>
  <w:style w:type="paragraph" w:customStyle="1" w:styleId="4E8AE3B615254A91AD9A80E1E5EE997D">
    <w:name w:val="4E8AE3B615254A91AD9A80E1E5EE997D"/>
  </w:style>
  <w:style w:type="paragraph" w:customStyle="1" w:styleId="0CB23F76C9CB4B0983804F436E67DCEE">
    <w:name w:val="0CB23F76C9CB4B0983804F436E67DCEE"/>
  </w:style>
  <w:style w:type="paragraph" w:customStyle="1" w:styleId="16FB84EDFF404664B5F7F988B05D498C">
    <w:name w:val="16FB84EDFF404664B5F7F988B05D498C"/>
  </w:style>
  <w:style w:type="paragraph" w:customStyle="1" w:styleId="11CD8EF31ED4445EBAA30CEEC139461F">
    <w:name w:val="11CD8EF31ED4445EBAA30CEEC139461F"/>
  </w:style>
  <w:style w:type="paragraph" w:customStyle="1" w:styleId="34B621C1AC674B96ADDFC38833FB3932">
    <w:name w:val="34B621C1AC674B96ADDFC38833FB3932"/>
  </w:style>
  <w:style w:type="paragraph" w:customStyle="1" w:styleId="52D1EA13FD674B37AF0F76C7EC0D3FF4">
    <w:name w:val="52D1EA13FD674B37AF0F76C7EC0D3FF4"/>
  </w:style>
  <w:style w:type="paragraph" w:customStyle="1" w:styleId="A04BB54F16A14183B329C0A6E4A16746">
    <w:name w:val="A04BB54F16A14183B329C0A6E4A16746"/>
  </w:style>
  <w:style w:type="paragraph" w:customStyle="1" w:styleId="D529B7D93B994B3F85BC8456362E4868">
    <w:name w:val="D529B7D93B994B3F85BC8456362E4868"/>
    <w:rsid w:val="00E817D9"/>
  </w:style>
  <w:style w:type="paragraph" w:customStyle="1" w:styleId="FE0BBBA46FBF4EDEAFA9EBBE58F03042">
    <w:name w:val="FE0BBBA46FBF4EDEAFA9EBBE58F03042"/>
    <w:rsid w:val="00E817D9"/>
  </w:style>
  <w:style w:type="paragraph" w:customStyle="1" w:styleId="6F41005522D6424890BE8B6AD7419609">
    <w:name w:val="6F41005522D6424890BE8B6AD7419609"/>
    <w:rsid w:val="00E817D9"/>
  </w:style>
  <w:style w:type="paragraph" w:customStyle="1" w:styleId="D140812F926445B59EA05BD11EFAF124">
    <w:name w:val="D140812F926445B59EA05BD11EFAF124"/>
    <w:rsid w:val="00E817D9"/>
  </w:style>
  <w:style w:type="paragraph" w:customStyle="1" w:styleId="2D9D0E2765864671B1A4746814AE51CD">
    <w:name w:val="2D9D0E2765864671B1A4746814AE51CD"/>
    <w:rsid w:val="00E817D9"/>
  </w:style>
  <w:style w:type="paragraph" w:customStyle="1" w:styleId="CB3A19CED3BF486E80AC628A551056C1">
    <w:name w:val="CB3A19CED3BF486E80AC628A551056C1"/>
    <w:rsid w:val="00E817D9"/>
  </w:style>
  <w:style w:type="paragraph" w:customStyle="1" w:styleId="47B78E1C59E140EFA7E75AB00337AFD0">
    <w:name w:val="47B78E1C59E140EFA7E75AB00337AFD0"/>
    <w:rsid w:val="00E817D9"/>
  </w:style>
  <w:style w:type="paragraph" w:customStyle="1" w:styleId="EFBA3265A383402C9FBDF0E3A60AF938">
    <w:name w:val="EFBA3265A383402C9FBDF0E3A60AF938"/>
    <w:rsid w:val="00E817D9"/>
  </w:style>
  <w:style w:type="paragraph" w:customStyle="1" w:styleId="9A2000E0D89F4FC5807076D86F22C1EB">
    <w:name w:val="9A2000E0D89F4FC5807076D86F22C1EB"/>
    <w:rsid w:val="00E817D9"/>
  </w:style>
  <w:style w:type="paragraph" w:customStyle="1" w:styleId="634B9822128A423391484E1C45C951B0">
    <w:name w:val="634B9822128A423391484E1C45C951B0"/>
    <w:rsid w:val="00E817D9"/>
  </w:style>
  <w:style w:type="paragraph" w:customStyle="1" w:styleId="23DB0FBA3EC848A7AA68149DFC440EB4">
    <w:name w:val="23DB0FBA3EC848A7AA68149DFC440EB4"/>
    <w:rsid w:val="00E817D9"/>
  </w:style>
  <w:style w:type="paragraph" w:customStyle="1" w:styleId="1BCC1A26F8C542BE87D61FD146A93619">
    <w:name w:val="1BCC1A26F8C542BE87D61FD146A93619"/>
    <w:rsid w:val="00E817D9"/>
  </w:style>
  <w:style w:type="paragraph" w:customStyle="1" w:styleId="3EA737C8266342A6A6F76646E2F04765">
    <w:name w:val="3EA737C8266342A6A6F76646E2F04765"/>
    <w:rsid w:val="00E817D9"/>
  </w:style>
  <w:style w:type="paragraph" w:customStyle="1" w:styleId="F94950A4947B4E898D088ABB2490A896">
    <w:name w:val="F94950A4947B4E898D088ABB2490A896"/>
    <w:rsid w:val="00E817D9"/>
  </w:style>
  <w:style w:type="paragraph" w:customStyle="1" w:styleId="4630629157D0456097D326022CA2E68B">
    <w:name w:val="4630629157D0456097D326022CA2E68B"/>
    <w:rsid w:val="00E817D9"/>
  </w:style>
  <w:style w:type="paragraph" w:customStyle="1" w:styleId="6103D745726A4F41939E450B8ACD0DA5">
    <w:name w:val="6103D745726A4F41939E450B8ACD0DA5"/>
    <w:rsid w:val="00E817D9"/>
  </w:style>
  <w:style w:type="paragraph" w:customStyle="1" w:styleId="1382532B8EA34BE6A6E9CD13F07C42BD">
    <w:name w:val="1382532B8EA34BE6A6E9CD13F07C42BD"/>
    <w:rsid w:val="00E817D9"/>
  </w:style>
  <w:style w:type="paragraph" w:customStyle="1" w:styleId="82461867F4DF4E2CBCC3D74AD8283F2A">
    <w:name w:val="82461867F4DF4E2CBCC3D74AD8283F2A"/>
    <w:rsid w:val="00E817D9"/>
  </w:style>
  <w:style w:type="paragraph" w:customStyle="1" w:styleId="49D61FA6A3094883AEC5BCD45F65EDEE">
    <w:name w:val="49D61FA6A3094883AEC5BCD45F65EDEE"/>
    <w:rsid w:val="00E817D9"/>
  </w:style>
  <w:style w:type="paragraph" w:customStyle="1" w:styleId="151BD47D72E44254A01864456CE7CDA9">
    <w:name w:val="151BD47D72E44254A01864456CE7CDA9"/>
    <w:rsid w:val="00E817D9"/>
  </w:style>
  <w:style w:type="paragraph" w:customStyle="1" w:styleId="A7F74BD4953B40B58FF853A5D7E92110">
    <w:name w:val="A7F74BD4953B40B58FF853A5D7E92110"/>
    <w:rsid w:val="00E817D9"/>
  </w:style>
  <w:style w:type="paragraph" w:customStyle="1" w:styleId="C5DB5BDC568F44B382D1191F47E7B4F1">
    <w:name w:val="C5DB5BDC568F44B382D1191F47E7B4F1"/>
    <w:rsid w:val="00E817D9"/>
  </w:style>
  <w:style w:type="paragraph" w:customStyle="1" w:styleId="7F8C3CB2DE0E40509AD536FD73C7B0CE">
    <w:name w:val="7F8C3CB2DE0E40509AD536FD73C7B0CE"/>
    <w:rsid w:val="00E817D9"/>
  </w:style>
  <w:style w:type="paragraph" w:customStyle="1" w:styleId="D6D23176A8474A6BBBB20F933E018E9F">
    <w:name w:val="D6D23176A8474A6BBBB20F933E018E9F"/>
    <w:rsid w:val="00E817D9"/>
  </w:style>
  <w:style w:type="paragraph" w:customStyle="1" w:styleId="0BFA227823BC4FD9B9D446A45BC678F7">
    <w:name w:val="0BFA227823BC4FD9B9D446A45BC678F7"/>
    <w:rsid w:val="00E817D9"/>
  </w:style>
  <w:style w:type="paragraph" w:customStyle="1" w:styleId="39B5854F14384CFDADCAACAF45B2F10B">
    <w:name w:val="39B5854F14384CFDADCAACAF45B2F10B"/>
    <w:rsid w:val="00E817D9"/>
  </w:style>
  <w:style w:type="paragraph" w:customStyle="1" w:styleId="B623AF504C0046B3BA1D8596395F8DAC">
    <w:name w:val="B623AF504C0046B3BA1D8596395F8DAC"/>
    <w:rsid w:val="00E817D9"/>
  </w:style>
  <w:style w:type="paragraph" w:customStyle="1" w:styleId="E1E65969D451478AB0AA3A8F6BD2FD72">
    <w:name w:val="E1E65969D451478AB0AA3A8F6BD2FD72"/>
    <w:rsid w:val="00E817D9"/>
  </w:style>
  <w:style w:type="paragraph" w:customStyle="1" w:styleId="9B10830871C94201AA068A51579DD430">
    <w:name w:val="9B10830871C94201AA068A51579DD430"/>
    <w:rsid w:val="00E817D9"/>
  </w:style>
  <w:style w:type="paragraph" w:customStyle="1" w:styleId="193C8C22D21A45B4867C3778B35B2933">
    <w:name w:val="193C8C22D21A45B4867C3778B35B2933"/>
    <w:rsid w:val="00E817D9"/>
  </w:style>
  <w:style w:type="paragraph" w:customStyle="1" w:styleId="8B1259584B684726AEFCA84D7299425F">
    <w:name w:val="8B1259584B684726AEFCA84D7299425F"/>
    <w:rsid w:val="00E817D9"/>
  </w:style>
  <w:style w:type="paragraph" w:customStyle="1" w:styleId="5B02F72BCB5544A78B7B771E8610D504">
    <w:name w:val="5B02F72BCB5544A78B7B771E8610D504"/>
    <w:rsid w:val="00E817D9"/>
  </w:style>
  <w:style w:type="paragraph" w:customStyle="1" w:styleId="FAE310B83CD84C909C25FDF5D68776FB">
    <w:name w:val="FAE310B83CD84C909C25FDF5D68776FB"/>
    <w:rsid w:val="00E817D9"/>
  </w:style>
  <w:style w:type="paragraph" w:customStyle="1" w:styleId="37882B48E1D64C5896D232682DC3FB44">
    <w:name w:val="37882B48E1D64C5896D232682DC3FB44"/>
    <w:rsid w:val="00E817D9"/>
  </w:style>
  <w:style w:type="paragraph" w:customStyle="1" w:styleId="ED307CE4E5B14EAAB70C8A73DAFD2539">
    <w:name w:val="ED307CE4E5B14EAAB70C8A73DAFD2539"/>
    <w:rsid w:val="00E817D9"/>
  </w:style>
  <w:style w:type="paragraph" w:customStyle="1" w:styleId="F682C4A9AA414E04ACF750BCF11CC64E">
    <w:name w:val="F682C4A9AA414E04ACF750BCF11CC64E"/>
    <w:rsid w:val="00E817D9"/>
  </w:style>
  <w:style w:type="paragraph" w:customStyle="1" w:styleId="BC4AE6AF62EA47E19102F0692FF28BBB">
    <w:name w:val="BC4AE6AF62EA47E19102F0692FF28BBB"/>
    <w:rsid w:val="00E817D9"/>
  </w:style>
  <w:style w:type="paragraph" w:customStyle="1" w:styleId="CA9091FB8C504C5EAAC5DF6E8EDFDCB0">
    <w:name w:val="CA9091FB8C504C5EAAC5DF6E8EDFDCB0"/>
    <w:rsid w:val="00E817D9"/>
  </w:style>
  <w:style w:type="paragraph" w:customStyle="1" w:styleId="4FFD19F466C34C9DB685A2478603396E">
    <w:name w:val="4FFD19F466C34C9DB685A2478603396E"/>
    <w:rsid w:val="00E817D9"/>
  </w:style>
  <w:style w:type="paragraph" w:customStyle="1" w:styleId="E1E035A5256C4405B05393E16BFDE07D">
    <w:name w:val="E1E035A5256C4405B05393E16BFDE07D"/>
    <w:rsid w:val="00E817D9"/>
  </w:style>
  <w:style w:type="paragraph" w:customStyle="1" w:styleId="4B10D59991AB4BD49DF469500BEAFBE2">
    <w:name w:val="4B10D59991AB4BD49DF469500BEAFBE2"/>
    <w:rsid w:val="00E817D9"/>
  </w:style>
  <w:style w:type="paragraph" w:customStyle="1" w:styleId="BAE69F8721114B56B4286185870BD2C1">
    <w:name w:val="BAE69F8721114B56B4286185870BD2C1"/>
    <w:rsid w:val="00E817D9"/>
  </w:style>
  <w:style w:type="paragraph" w:customStyle="1" w:styleId="CCAAD4E18BD8409592567DB5F603B44B">
    <w:name w:val="CCAAD4E18BD8409592567DB5F603B44B"/>
    <w:rsid w:val="00E817D9"/>
  </w:style>
  <w:style w:type="paragraph" w:customStyle="1" w:styleId="1AA9E85908A94F68AF78A7C46D95777A">
    <w:name w:val="1AA9E85908A94F68AF78A7C46D95777A"/>
    <w:rsid w:val="00E817D9"/>
  </w:style>
  <w:style w:type="paragraph" w:customStyle="1" w:styleId="3A6457C9D0AD4011813472390285777A">
    <w:name w:val="3A6457C9D0AD4011813472390285777A"/>
    <w:rsid w:val="00E817D9"/>
  </w:style>
  <w:style w:type="paragraph" w:customStyle="1" w:styleId="A1EB990DA95A46E88CC8F62E061E485D">
    <w:name w:val="A1EB990DA95A46E88CC8F62E061E485D"/>
    <w:rsid w:val="00E817D9"/>
  </w:style>
  <w:style w:type="paragraph" w:customStyle="1" w:styleId="0D400BAD98DD4E4ABCBF8F6253DEECD0">
    <w:name w:val="0D400BAD98DD4E4ABCBF8F6253DEECD0"/>
    <w:rsid w:val="00E81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F2B59B9-E740-4279-A43A-D509F686CB53}">
  <ds:schemaRefs>
    <ds:schemaRef ds:uri="http://schemas.microsoft.com/sharepoint/v3/contenttype/forms"/>
  </ds:schemaRefs>
</ds:datastoreItem>
</file>

<file path=customXml/itemProps3.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Educational meeting minutes blue</Template>
  <TotalTime>39</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Valenti</dc:creator>
  <cp:keywords/>
  <dc:description/>
  <cp:lastModifiedBy>Lauren Valenti</cp:lastModifiedBy>
  <cp:revision>1</cp:revision>
  <dcterms:created xsi:type="dcterms:W3CDTF">2021-03-19T18:09:00Z</dcterms:created>
  <dcterms:modified xsi:type="dcterms:W3CDTF">2021-03-19T18:48:00Z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